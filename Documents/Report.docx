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A2" w:rsidRDefault="009D25E7">
      <w:r>
        <w:t>CS413 ACE Group 7</w:t>
      </w:r>
    </w:p>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p w:rsidR="009D25E7" w:rsidRDefault="009D25E7">
      <w:r>
        <w:t>Scott Henderson, Candy Mortimer, Alexis McBride, Raniel Mark Lafferty and Paul Junior ‘PJ’ McGurk</w:t>
      </w:r>
    </w:p>
    <w:p w:rsidR="009D25E7" w:rsidRDefault="009D25E7">
      <w:r>
        <w:br w:type="page"/>
      </w:r>
      <w:r>
        <w:lastRenderedPageBreak/>
        <w:t>Contents</w:t>
      </w:r>
    </w:p>
    <w:p w:rsidR="009D25E7" w:rsidRDefault="009D25E7">
      <w:r>
        <w:t>Introduction</w:t>
      </w:r>
    </w:p>
    <w:p w:rsidR="00197EC4" w:rsidRDefault="00197EC4">
      <w:r>
        <w:t>Assessment of Capabilities</w:t>
      </w:r>
    </w:p>
    <w:p w:rsidR="009D25E7" w:rsidRDefault="009D25E7">
      <w:r>
        <w:br w:type="page"/>
      </w:r>
    </w:p>
    <w:p w:rsidR="009D25E7" w:rsidRPr="007B1DC7" w:rsidRDefault="009D25E7">
      <w:pPr>
        <w:rPr>
          <w:b/>
        </w:rPr>
      </w:pPr>
      <w:r w:rsidRPr="007B1DC7">
        <w:rPr>
          <w:b/>
        </w:rPr>
        <w:lastRenderedPageBreak/>
        <w:t>Introduction</w:t>
      </w:r>
    </w:p>
    <w:p w:rsidR="007B1DC7" w:rsidRDefault="009D25E7" w:rsidP="007B1DC7">
      <w:pPr>
        <w:jc w:val="both"/>
      </w:pPr>
      <w:r>
        <w:t xml:space="preserve">The project is to create a product using either an Arduino and/or Raspberry </w:t>
      </w:r>
      <w:r w:rsidR="00BA0F8F">
        <w:t>Pi that</w:t>
      </w:r>
      <w:r>
        <w:t xml:space="preserve"> will be a part of the Internet of things. The Internet of things is about taking everyday objects and </w:t>
      </w:r>
      <w:r w:rsidR="00BA0F8F">
        <w:t xml:space="preserve">embedding them with software, electronics and networking capabilities so that they can sense the environment around them and then send and receive data. The idea, after much thought and discussion will be to create a smart fridge. </w:t>
      </w:r>
      <w:r w:rsidR="00966591">
        <w:t xml:space="preserve">This idea will not only have a </w:t>
      </w:r>
      <w:r w:rsidR="007B1DC7">
        <w:t>physical benefit to its application but also an environmental one, as from the start the design is centred on trying to reduce food waste and energy consumption.</w:t>
      </w:r>
    </w:p>
    <w:p w:rsidR="007B1DC7" w:rsidRDefault="007B1DC7">
      <w:r>
        <w:br w:type="page"/>
      </w:r>
    </w:p>
    <w:p w:rsidR="009D25E7" w:rsidRPr="00C51DE5" w:rsidRDefault="00C51DE5">
      <w:pPr>
        <w:rPr>
          <w:b/>
        </w:rPr>
      </w:pPr>
      <w:r w:rsidRPr="00C51DE5">
        <w:rPr>
          <w:b/>
        </w:rPr>
        <w:lastRenderedPageBreak/>
        <w:t>Assessment of Capabilities</w:t>
      </w:r>
    </w:p>
    <w:p w:rsidR="00C51DE5" w:rsidRDefault="00C51DE5">
      <w:r>
        <w:t>Requirements</w:t>
      </w:r>
    </w:p>
    <w:p w:rsidR="00C51DE5" w:rsidRDefault="00C51DE5">
      <w:r>
        <w:t xml:space="preserve">The device must be able to support a touchscreen, have </w:t>
      </w:r>
      <w:r w:rsidR="00AE7E03">
        <w:t xml:space="preserve">a </w:t>
      </w:r>
      <w:r>
        <w:t xml:space="preserve">thermometer </w:t>
      </w:r>
      <w:r w:rsidR="00AE7E03">
        <w:t>connected, webcam to act as barcode scanner, wireless capabilities and be able to run a web server.</w:t>
      </w:r>
    </w:p>
    <w:p w:rsidR="00AE7E03" w:rsidRDefault="00AE7E03"/>
    <w:p w:rsidR="00AE7E03" w:rsidRDefault="00AE7E03">
      <w:r>
        <w:t>Arduino</w:t>
      </w:r>
    </w:p>
    <w:p w:rsidR="00AE7E03" w:rsidRDefault="00AE7E03"/>
    <w:p w:rsidR="00AE7E03" w:rsidRDefault="00AE7E03"/>
    <w:p w:rsidR="00AE7E03" w:rsidRDefault="00AE7E03"/>
    <w:p w:rsidR="00AE7E03" w:rsidRDefault="00AE7E03"/>
    <w:p w:rsidR="00AE7E03" w:rsidRDefault="00AE7E03"/>
    <w:p w:rsidR="00AE7E03" w:rsidRDefault="00AE7E03">
      <w:r>
        <w:t>Raspberry Pi</w:t>
      </w:r>
    </w:p>
    <w:p w:rsidR="002D0A2C" w:rsidRDefault="00AE7E03">
      <w:r>
        <w:rPr>
          <w:noProof/>
          <w:lang w:eastAsia="en-GB"/>
        </w:rPr>
        <w:drawing>
          <wp:anchor distT="0" distB="0" distL="114300" distR="114300" simplePos="0" relativeHeight="251658240" behindDoc="0" locked="0" layoutInCell="1" allowOverlap="1" wp14:anchorId="74A35D2B" wp14:editId="3A3A43D1">
            <wp:simplePos x="0" y="0"/>
            <wp:positionH relativeFrom="column">
              <wp:posOffset>838200</wp:posOffset>
            </wp:positionH>
            <wp:positionV relativeFrom="paragraph">
              <wp:posOffset>1711960</wp:posOffset>
            </wp:positionV>
            <wp:extent cx="3629025" cy="2056791"/>
            <wp:effectExtent l="0" t="0" r="0" b="635"/>
            <wp:wrapNone/>
            <wp:docPr id="1" name="Picture 1" descr="https://www.raspberrypi.org/wp-content/uploads/2015/01/Pi2ModB1GB_-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spberrypi.org/wp-content/uploads/2015/01/Pi2ModB1GB_-comp.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29025" cy="2056791"/>
                    </a:xfrm>
                    <a:prstGeom prst="rect">
                      <a:avLst/>
                    </a:prstGeom>
                    <a:noFill/>
                    <a:ln>
                      <a:noFill/>
                    </a:ln>
                  </pic:spPr>
                </pic:pic>
              </a:graphicData>
            </a:graphic>
            <wp14:sizeRelH relativeFrom="page">
              <wp14:pctWidth>0</wp14:pctWidth>
            </wp14:sizeRelH>
            <wp14:sizeRelV relativeFrom="page">
              <wp14:pctHeight>0</wp14:pctHeight>
            </wp14:sizeRelV>
          </wp:anchor>
        </w:drawing>
      </w:r>
      <w:r w:rsidR="0090405A">
        <w:t xml:space="preserve"> </w:t>
      </w:r>
    </w:p>
    <w:p w:rsidR="002D0A2C" w:rsidRDefault="002D0A2C">
      <w:r>
        <w:br w:type="page"/>
      </w:r>
    </w:p>
    <w:p w:rsidR="002D0A2C" w:rsidRPr="002D0A2C" w:rsidRDefault="002D0A2C" w:rsidP="002D0A2C">
      <w:pPr>
        <w:rPr>
          <w:b/>
        </w:rPr>
      </w:pPr>
      <w:r w:rsidRPr="002D0A2C">
        <w:rPr>
          <w:b/>
        </w:rPr>
        <w:lastRenderedPageBreak/>
        <w:t>Current Progress</w:t>
      </w:r>
    </w:p>
    <w:p w:rsidR="00AE7E03" w:rsidRDefault="002D0A2C" w:rsidP="002D0A2C">
      <w:r>
        <w:t>We have already made some progress on Phase 1 of our proje</w:t>
      </w:r>
      <w:r>
        <w:t xml:space="preserve">ct. We have created a prototype </w:t>
      </w:r>
      <w:r>
        <w:t>to sense temperature and change the colour of an LED usi</w:t>
      </w:r>
      <w:r>
        <w:t xml:space="preserve">ng a Raspberry Pi. We have also </w:t>
      </w:r>
      <w:r>
        <w:t>created the basis of the web interface to allow a user to view/chang</w:t>
      </w:r>
      <w:r>
        <w:t xml:space="preserve">e temperature, display current </w:t>
      </w:r>
      <w:r>
        <w:t xml:space="preserve">contents of the fridge, including expiration dates, and also to show the latest image from the </w:t>
      </w:r>
      <w:r>
        <w:t xml:space="preserve">PI </w:t>
      </w:r>
      <w:bookmarkStart w:id="0" w:name="_GoBack"/>
      <w:bookmarkEnd w:id="0"/>
      <w:r>
        <w:t>camera.</w:t>
      </w:r>
    </w:p>
    <w:sectPr w:rsidR="00AE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E7"/>
    <w:rsid w:val="00197EC4"/>
    <w:rsid w:val="002D0A2C"/>
    <w:rsid w:val="007B1DC7"/>
    <w:rsid w:val="0090405A"/>
    <w:rsid w:val="00966591"/>
    <w:rsid w:val="009D25E7"/>
    <w:rsid w:val="00AE7E03"/>
    <w:rsid w:val="00BA0F8F"/>
    <w:rsid w:val="00C51DE5"/>
    <w:rsid w:val="00C90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DC91F-A494-4FF5-AFD3-724AC8B8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Henderson</dc:creator>
  <cp:keywords/>
  <dc:description/>
  <cp:lastModifiedBy>Daniel Rafferty</cp:lastModifiedBy>
  <cp:revision>5</cp:revision>
  <dcterms:created xsi:type="dcterms:W3CDTF">2015-10-08T09:17:00Z</dcterms:created>
  <dcterms:modified xsi:type="dcterms:W3CDTF">2015-10-15T12:54:00Z</dcterms:modified>
</cp:coreProperties>
</file>